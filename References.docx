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4DA" w14:textId="6DA000C7" w:rsidR="00843460" w:rsidRDefault="00260362" w:rsidP="006F7D9F">
      <w:pPr>
        <w:pStyle w:val="Heading1"/>
      </w:pPr>
      <w:r>
        <w:t xml:space="preserve">Project </w:t>
      </w:r>
      <w:r w:rsidR="00456250">
        <w:t>3</w:t>
      </w:r>
      <w:r w:rsidR="00A06CEB">
        <w:t>:</w:t>
      </w:r>
      <w:r w:rsidR="00F755D5">
        <w:t xml:space="preserve"> References</w:t>
      </w:r>
    </w:p>
    <w:p w14:paraId="166D7502" w14:textId="0C9BEE85" w:rsidR="00F755D5" w:rsidRDefault="00F755D5" w:rsidP="00F755D5">
      <w:pPr>
        <w:pStyle w:val="ListBullet"/>
      </w:pPr>
      <w:r>
        <w:t xml:space="preserve">Reference </w:t>
      </w:r>
      <w:r w:rsidR="006F7D9F">
        <w:t>1</w:t>
      </w:r>
    </w:p>
    <w:p w14:paraId="3A4A38A7" w14:textId="142E01CD" w:rsidR="00F755D5" w:rsidRDefault="0031419E" w:rsidP="00F755D5">
      <w:pPr>
        <w:pStyle w:val="ListBullet"/>
        <w:numPr>
          <w:ilvl w:val="1"/>
          <w:numId w:val="3"/>
        </w:numPr>
      </w:pPr>
      <w:hyperlink r:id="rId7" w:history="1">
        <w:r w:rsidR="00843460" w:rsidRPr="00815A7D">
          <w:rPr>
            <w:rStyle w:val="Hyperlink"/>
          </w:rPr>
          <w:t>https://github.com/grpc/grpc-go/tree/master/examples/helloworld</w:t>
        </w:r>
      </w:hyperlink>
    </w:p>
    <w:p w14:paraId="480BC190" w14:textId="25012939" w:rsidR="00843460" w:rsidRDefault="006F7D9F" w:rsidP="00F755D5">
      <w:pPr>
        <w:pStyle w:val="ListBullet"/>
        <w:numPr>
          <w:ilvl w:val="1"/>
          <w:numId w:val="3"/>
        </w:numPr>
      </w:pPr>
      <w:r>
        <w:t>I reused the code from line 45 to 54 from main.go file present in greeter_client folder.</w:t>
      </w:r>
    </w:p>
    <w:p w14:paraId="38973638" w14:textId="277AD7B6" w:rsidR="006F7D9F" w:rsidRDefault="006F7D9F" w:rsidP="00F755D5">
      <w:pPr>
        <w:pStyle w:val="ListBullet"/>
        <w:numPr>
          <w:ilvl w:val="1"/>
          <w:numId w:val="3"/>
        </w:numPr>
      </w:pPr>
      <w:r>
        <w:t>I reused the above code in my main.go file present in tokenClient folder from line 30 to 40</w:t>
      </w:r>
    </w:p>
    <w:p w14:paraId="2EB21917" w14:textId="54A4AB5A" w:rsidR="006F7D9F" w:rsidRDefault="00502A56" w:rsidP="00F755D5">
      <w:pPr>
        <w:pStyle w:val="ListBullet"/>
        <w:numPr>
          <w:ilvl w:val="1"/>
          <w:numId w:val="3"/>
        </w:numPr>
      </w:pPr>
      <w:r>
        <w:t>I reused the code because it is of same structure to make a connection to the server from client.</w:t>
      </w:r>
    </w:p>
    <w:p w14:paraId="4C4E78FB" w14:textId="77A20616" w:rsidR="00502A56" w:rsidRDefault="00502A56" w:rsidP="00F755D5">
      <w:pPr>
        <w:pStyle w:val="ListBullet"/>
        <w:numPr>
          <w:ilvl w:val="1"/>
          <w:numId w:val="3"/>
        </w:numPr>
      </w:pPr>
      <w:r>
        <w:t>My reused code ratio of main.go file present in tokenClient folder is 6/70.</w:t>
      </w:r>
      <w:r w:rsidR="00B36A2A">
        <w:t>(8.5% reused)</w:t>
      </w:r>
    </w:p>
    <w:p w14:paraId="4A13D580" w14:textId="4DB50696" w:rsidR="00B36A2A" w:rsidRDefault="00B36A2A" w:rsidP="00B36A2A">
      <w:pPr>
        <w:pStyle w:val="ListBullet"/>
        <w:numPr>
          <w:ilvl w:val="0"/>
          <w:numId w:val="0"/>
        </w:numPr>
        <w:ind w:left="1440"/>
      </w:pPr>
    </w:p>
    <w:sectPr w:rsidR="00B36A2A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4BFA" w14:textId="77777777" w:rsidR="0031419E" w:rsidRDefault="0031419E">
      <w:r>
        <w:separator/>
      </w:r>
    </w:p>
    <w:p w14:paraId="0C687C68" w14:textId="77777777" w:rsidR="0031419E" w:rsidRDefault="0031419E"/>
  </w:endnote>
  <w:endnote w:type="continuationSeparator" w:id="0">
    <w:p w14:paraId="0D63CFAB" w14:textId="77777777" w:rsidR="0031419E" w:rsidRDefault="0031419E">
      <w:r>
        <w:continuationSeparator/>
      </w:r>
    </w:p>
    <w:p w14:paraId="49228DCA" w14:textId="77777777" w:rsidR="0031419E" w:rsidRDefault="003141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5FB3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A518" w14:textId="77777777" w:rsidR="0031419E" w:rsidRDefault="0031419E">
      <w:r>
        <w:separator/>
      </w:r>
    </w:p>
    <w:p w14:paraId="2D1F86A0" w14:textId="77777777" w:rsidR="0031419E" w:rsidRDefault="0031419E"/>
  </w:footnote>
  <w:footnote w:type="continuationSeparator" w:id="0">
    <w:p w14:paraId="1B67BFDB" w14:textId="77777777" w:rsidR="0031419E" w:rsidRDefault="0031419E">
      <w:r>
        <w:continuationSeparator/>
      </w:r>
    </w:p>
    <w:p w14:paraId="7637EE2D" w14:textId="77777777" w:rsidR="0031419E" w:rsidRDefault="003141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12923">
    <w:abstractNumId w:val="1"/>
  </w:num>
  <w:num w:numId="2" w16cid:durableId="2098939110">
    <w:abstractNumId w:val="0"/>
  </w:num>
  <w:num w:numId="3" w16cid:durableId="594289292">
    <w:abstractNumId w:val="2"/>
  </w:num>
  <w:num w:numId="4" w16cid:durableId="1116943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62"/>
    <w:rsid w:val="000F312B"/>
    <w:rsid w:val="00260362"/>
    <w:rsid w:val="0031419E"/>
    <w:rsid w:val="00456250"/>
    <w:rsid w:val="00502A56"/>
    <w:rsid w:val="006A454D"/>
    <w:rsid w:val="006F7D9F"/>
    <w:rsid w:val="00807843"/>
    <w:rsid w:val="00843460"/>
    <w:rsid w:val="008F4A5E"/>
    <w:rsid w:val="009774DD"/>
    <w:rsid w:val="00A06CEB"/>
    <w:rsid w:val="00B06979"/>
    <w:rsid w:val="00B36A2A"/>
    <w:rsid w:val="00B43FDB"/>
    <w:rsid w:val="00E912C4"/>
    <w:rsid w:val="00F755D5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36F5E"/>
  <w15:chartTrackingRefBased/>
  <w15:docId w15:val="{3ACD2CBA-6820-5D40-9233-AE440276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5D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rpc/grpc-go/tree/master/examples/hello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ddisaiteja/Library/Containers/com.microsoft.Word/Data/Library/Application%20Support/Microsoft/Office/16.0/DTS/en-GB%7b42EBADE2-A288-1143-B23D-1ADDEEBD626A%7d/%7b2F22FB53-F24C-BB4A-B619-8D583BE57430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{2F22FB53-F24C-BB4A-B619-8D583BE57430}tf10002086_mac.dotx</Template>
  <TotalTime>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Saiteja Peddi</cp:lastModifiedBy>
  <cp:revision>9</cp:revision>
  <dcterms:created xsi:type="dcterms:W3CDTF">2022-04-02T20:41:00Z</dcterms:created>
  <dcterms:modified xsi:type="dcterms:W3CDTF">2022-05-17T23:30:00Z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